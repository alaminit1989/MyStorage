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sdt>
            <w:sdtPr>
              <w:alias w:val="Enter Your name:"/>
              <w:tag w:val="Enter Your name:"/>
              <w:id w:val="-805319354"/>
              <w:placeholder>
                <w:docPart w:val="D35DE6CC44B24867B4B538D6C9F94BAF"/>
              </w:placeholder>
              <w:temporary/>
              <w:showingPlcHdr/>
              <w15:appearance w15:val="hidden"/>
            </w:sdtPr>
            <w:sdtEndPr/>
            <w:sdtContent>
              <w:p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BDABD7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73EB6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80E3D4CFF348485396288E76C77541C7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5A664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73EB6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6CEB51106F934A61A86D31128E7B6C7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E4494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73EB6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0CDD388AE76E447CABF53A2575E7872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B73EB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ED8E30B7EE824DD492F78FBC8BE9E3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73EB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1F28D59CC4D4F21B43272DA296C85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5E0BEE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73EB6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6885576227F8434488FC7D5CDFF98F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73EB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EC2DDC07B464BB6A8B3A1234AF636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610DA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ABB9E8761B2E4CB0BD8021E200B6851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73EB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D104618F7A841558347ECA0A3CA93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B73EB6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5777460E0AB142728793A00C53A73A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B73EB6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F7200600BB5645C9AC79E974C1059E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110A38B91C954B49B7A1A8E8517215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01563DB3EAE646819CF6F0F1A852102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F6F4DB98432144618B0800CFBF280B1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B73EB6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45DFB8D3C6F04ED1BC955D49EBA8C52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3119A153B569492DAD4002D9847FB8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C420C8">
                        <w:t>To</w:t>
                      </w:r>
                      <w:bookmarkEnd w:id="0"/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1D019D65B66A4FE8A2E17C7CC894E94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73EB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2043B002D464690BF61EAF3C3D9E7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A8D5936188F949A9A3D059807ACE04B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0E913E90487C4394BD9ABCDCAF45D83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B73EB6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38FC1A0F7C104DD0995A22530D7AE7F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B73EB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7A98B80DFBA4126A28572D79894C6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3A1E8646E95741DF93B1FF5CC8EDF46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B6" w:rsidRDefault="00B73EB6" w:rsidP="003856C9">
      <w:pPr>
        <w:spacing w:after="0" w:line="240" w:lineRule="auto"/>
      </w:pPr>
      <w:r>
        <w:separator/>
      </w:r>
    </w:p>
  </w:endnote>
  <w:endnote w:type="continuationSeparator" w:id="0">
    <w:p w:rsidR="00B73EB6" w:rsidRDefault="00B73EB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31C39A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0508CC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B6" w:rsidRDefault="00B73EB6" w:rsidP="003856C9">
      <w:pPr>
        <w:spacing w:after="0" w:line="240" w:lineRule="auto"/>
      </w:pPr>
      <w:r>
        <w:separator/>
      </w:r>
    </w:p>
  </w:footnote>
  <w:footnote w:type="continuationSeparator" w:id="0">
    <w:p w:rsidR="00B73EB6" w:rsidRDefault="00B73EB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3C0C51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6BD6A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4F"/>
    <w:rsid w:val="00052BE1"/>
    <w:rsid w:val="0007412A"/>
    <w:rsid w:val="0010199E"/>
    <w:rsid w:val="0010257B"/>
    <w:rsid w:val="001166C2"/>
    <w:rsid w:val="001503AC"/>
    <w:rsid w:val="00150C4F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73EB6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E548E-41BA-4F5F-BECD-C87BE731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i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DE6CC44B24867B4B538D6C9F94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FF9F-C0E3-44AB-AFBB-1494C34FC81C}"/>
      </w:docPartPr>
      <w:docPartBody>
        <w:p w:rsidR="00000000" w:rsidRDefault="004033FB">
          <w:pPr>
            <w:pStyle w:val="D35DE6CC44B24867B4B538D6C9F94BAF"/>
          </w:pPr>
          <w:r>
            <w:t>Your name</w:t>
          </w:r>
        </w:p>
      </w:docPartBody>
    </w:docPart>
    <w:docPart>
      <w:docPartPr>
        <w:name w:val="80E3D4CFF348485396288E76C775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85324-9B5A-499C-AAFF-453C83EA8570}"/>
      </w:docPartPr>
      <w:docPartBody>
        <w:p w:rsidR="00000000" w:rsidRDefault="004033FB">
          <w:pPr>
            <w:pStyle w:val="80E3D4CFF348485396288E76C77541C7"/>
          </w:pPr>
          <w:r w:rsidRPr="005152F2">
            <w:t>Email</w:t>
          </w:r>
        </w:p>
      </w:docPartBody>
    </w:docPart>
    <w:docPart>
      <w:docPartPr>
        <w:name w:val="6CEB51106F934A61A86D31128E7B6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13EE-83EA-4409-8AF8-39544AD559BC}"/>
      </w:docPartPr>
      <w:docPartBody>
        <w:p w:rsidR="00000000" w:rsidRDefault="004033FB">
          <w:pPr>
            <w:pStyle w:val="6CEB51106F934A61A86D31128E7B6C79"/>
          </w:pPr>
          <w:r w:rsidRPr="005152F2">
            <w:t>Telephone</w:t>
          </w:r>
        </w:p>
      </w:docPartBody>
    </w:docPart>
    <w:docPart>
      <w:docPartPr>
        <w:name w:val="0CDD388AE76E447CABF53A2575E7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2A007-CC0F-42E8-B2FC-A3FC22F20E3A}"/>
      </w:docPartPr>
      <w:docPartBody>
        <w:p w:rsidR="00000000" w:rsidRDefault="004033FB">
          <w:pPr>
            <w:pStyle w:val="0CDD388AE76E447CABF53A2575E7872B"/>
          </w:pPr>
          <w:r w:rsidRPr="003053D9">
            <w:t>LinkedIn U</w:t>
          </w:r>
          <w:r w:rsidRPr="003053D9">
            <w:t>RL</w:t>
          </w:r>
        </w:p>
      </w:docPartBody>
    </w:docPart>
    <w:docPart>
      <w:docPartPr>
        <w:name w:val="ED8E30B7EE824DD492F78FBC8BE9E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45993-4953-4343-8182-3E791DFCB900}"/>
      </w:docPartPr>
      <w:docPartBody>
        <w:p w:rsidR="00000000" w:rsidRDefault="004033FB">
          <w:pPr>
            <w:pStyle w:val="ED8E30B7EE824DD492F78FBC8BE9E386"/>
          </w:pPr>
          <w:r w:rsidRPr="005152F2">
            <w:t>Link to other online properties: Portfolio/Website/Blog</w:t>
          </w:r>
        </w:p>
      </w:docPartBody>
    </w:docPart>
    <w:docPart>
      <w:docPartPr>
        <w:name w:val="71F28D59CC4D4F21B43272DA296C8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3B6C-AD4C-4273-A68C-C7D169DA9B3A}"/>
      </w:docPartPr>
      <w:docPartBody>
        <w:p w:rsidR="00000000" w:rsidRDefault="004033FB">
          <w:pPr>
            <w:pStyle w:val="71F28D59CC4D4F21B43272DA296C85DD"/>
          </w:pPr>
          <w:r>
            <w:t>Objective</w:t>
          </w:r>
        </w:p>
      </w:docPartBody>
    </w:docPart>
    <w:docPart>
      <w:docPartPr>
        <w:name w:val="6885576227F8434488FC7D5CDFF9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3B8A-B2CB-4660-9725-DCA8560FF139}"/>
      </w:docPartPr>
      <w:docPartBody>
        <w:p w:rsidR="00000000" w:rsidRDefault="004033FB">
          <w:pPr>
            <w:pStyle w:val="6885576227F8434488FC7D5CDFF98F6E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FEC2DDC07B464BB6A8B3A1234AF63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0779E-DAA4-4928-921E-429CC95D159C}"/>
      </w:docPartPr>
      <w:docPartBody>
        <w:p w:rsidR="00000000" w:rsidRDefault="004033FB">
          <w:pPr>
            <w:pStyle w:val="FEC2DDC07B464BB6A8B3A1234AF6369F"/>
          </w:pPr>
          <w:r>
            <w:t>Skills</w:t>
          </w:r>
        </w:p>
      </w:docPartBody>
    </w:docPart>
    <w:docPart>
      <w:docPartPr>
        <w:name w:val="ABB9E8761B2E4CB0BD8021E200B6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4A97-5E79-424D-9ABA-31D073701781}"/>
      </w:docPartPr>
      <w:docPartBody>
        <w:p w:rsidR="00000000" w:rsidRDefault="004033FB">
          <w:pPr>
            <w:pStyle w:val="ABB9E8761B2E4CB0BD8021E200B6851E"/>
          </w:pPr>
          <w:r w:rsidRPr="007B2F5C">
            <w:t xml:space="preserve">Explain what you’re especially good at. What sets you apart? Use your own </w:t>
          </w:r>
          <w:r w:rsidRPr="007B2F5C">
            <w:t>language—not jargon.</w:t>
          </w:r>
        </w:p>
      </w:docPartBody>
    </w:docPart>
    <w:docPart>
      <w:docPartPr>
        <w:name w:val="1D104618F7A841558347ECA0A3CA9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21C92-4B72-414F-8A47-841F5E09DA06}"/>
      </w:docPartPr>
      <w:docPartBody>
        <w:p w:rsidR="00000000" w:rsidRDefault="004033FB">
          <w:pPr>
            <w:pStyle w:val="1D104618F7A841558347ECA0A3CA939B"/>
          </w:pPr>
          <w:r w:rsidRPr="005152F2">
            <w:t>Experience</w:t>
          </w:r>
        </w:p>
      </w:docPartBody>
    </w:docPart>
    <w:docPart>
      <w:docPartPr>
        <w:name w:val="5777460E0AB142728793A00C53A73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BAF4A-ED81-4ECE-A02F-DF1F360D47FC}"/>
      </w:docPartPr>
      <w:docPartBody>
        <w:p w:rsidR="00000000" w:rsidRDefault="004033FB">
          <w:pPr>
            <w:pStyle w:val="5777460E0AB142728793A00C53A73A7C"/>
          </w:pPr>
          <w:r w:rsidRPr="0043426C">
            <w:t>Job Title/Company</w:t>
          </w:r>
        </w:p>
      </w:docPartBody>
    </w:docPart>
    <w:docPart>
      <w:docPartPr>
        <w:name w:val="F7200600BB5645C9AC79E974C105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FB8E-C607-46A8-8399-903D7127A02B}"/>
      </w:docPartPr>
      <w:docPartBody>
        <w:p w:rsidR="00000000" w:rsidRDefault="004033FB">
          <w:pPr>
            <w:pStyle w:val="F7200600BB5645C9AC79E974C1059EB8"/>
          </w:pPr>
          <w:r>
            <w:t>Dates From</w:t>
          </w:r>
        </w:p>
      </w:docPartBody>
    </w:docPart>
    <w:docPart>
      <w:docPartPr>
        <w:name w:val="110A38B91C954B49B7A1A8E85172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4DDC-119C-49CB-B82C-E94760590FC0}"/>
      </w:docPartPr>
      <w:docPartBody>
        <w:p w:rsidR="00000000" w:rsidRDefault="004033FB">
          <w:pPr>
            <w:pStyle w:val="110A38B91C954B49B7A1A8E851721537"/>
          </w:pPr>
          <w:r>
            <w:t>To</w:t>
          </w:r>
        </w:p>
      </w:docPartBody>
    </w:docPart>
    <w:docPart>
      <w:docPartPr>
        <w:name w:val="01563DB3EAE646819CF6F0F1A8521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47357-3AF5-4940-95AF-40363124DE0A}"/>
      </w:docPartPr>
      <w:docPartBody>
        <w:p w:rsidR="00000000" w:rsidRDefault="004033FB">
          <w:pPr>
            <w:pStyle w:val="01563DB3EAE646819CF6F0F1A852102C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F6F4DB98432144618B0800CFBF280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01A7-467C-4BDD-9170-BFEF092DB0F7}"/>
      </w:docPartPr>
      <w:docPartBody>
        <w:p w:rsidR="00000000" w:rsidRDefault="004033FB">
          <w:pPr>
            <w:pStyle w:val="F6F4DB98432144618B0800CFBF280B12"/>
          </w:pPr>
          <w:r w:rsidRPr="0043426C">
            <w:t>Job Title/Company</w:t>
          </w:r>
        </w:p>
      </w:docPartBody>
    </w:docPart>
    <w:docPart>
      <w:docPartPr>
        <w:name w:val="45DFB8D3C6F04ED1BC955D49EBA8C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8019E-39CA-4836-A4DC-34DB619F91A9}"/>
      </w:docPartPr>
      <w:docPartBody>
        <w:p w:rsidR="00000000" w:rsidRDefault="004033FB">
          <w:pPr>
            <w:pStyle w:val="45DFB8D3C6F04ED1BC955D49EBA8C520"/>
          </w:pPr>
          <w:r>
            <w:t>Da</w:t>
          </w:r>
          <w:r>
            <w:t>tes From</w:t>
          </w:r>
        </w:p>
      </w:docPartBody>
    </w:docPart>
    <w:docPart>
      <w:docPartPr>
        <w:name w:val="3119A153B569492DAD4002D9847F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A0A9-17C8-4F3C-88B5-9C50CEE43732}"/>
      </w:docPartPr>
      <w:docPartBody>
        <w:p w:rsidR="00000000" w:rsidRDefault="004033FB">
          <w:pPr>
            <w:pStyle w:val="3119A153B569492DAD4002D9847FB889"/>
          </w:pPr>
          <w:r>
            <w:t>To</w:t>
          </w:r>
        </w:p>
      </w:docPartBody>
    </w:docPart>
    <w:docPart>
      <w:docPartPr>
        <w:name w:val="1D019D65B66A4FE8A2E17C7CC894E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06556-58ED-4006-8FE8-22B312DC1E72}"/>
      </w:docPartPr>
      <w:docPartBody>
        <w:p w:rsidR="00000000" w:rsidRDefault="004033FB">
          <w:pPr>
            <w:pStyle w:val="1D019D65B66A4FE8A2E17C7CC894E94D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E2043B002D464690BF61EAF3C3D9E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B1F4-8827-4AB0-B0C3-B8C36704DA87}"/>
      </w:docPartPr>
      <w:docPartBody>
        <w:p w:rsidR="00000000" w:rsidRDefault="004033FB">
          <w:pPr>
            <w:pStyle w:val="E2043B002D464690BF61EAF3C3D9E738"/>
          </w:pPr>
          <w:r w:rsidRPr="005152F2">
            <w:t>Education</w:t>
          </w:r>
        </w:p>
      </w:docPartBody>
    </w:docPart>
    <w:docPart>
      <w:docPartPr>
        <w:name w:val="A8D5936188F949A9A3D059807ACE0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3615-781B-4844-9FC9-47ECCBBA307C}"/>
      </w:docPartPr>
      <w:docPartBody>
        <w:p w:rsidR="00000000" w:rsidRDefault="004033FB">
          <w:pPr>
            <w:pStyle w:val="A8D5936188F949A9A3D059807ACE04B1"/>
          </w:pPr>
          <w:r w:rsidRPr="0043426C">
            <w:t>Degree / Date Earned</w:t>
          </w:r>
        </w:p>
      </w:docPartBody>
    </w:docPart>
    <w:docPart>
      <w:docPartPr>
        <w:name w:val="0E913E90487C4394BD9ABCDCAF45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233F-C859-4A0F-BD6A-1369E0DBB4C7}"/>
      </w:docPartPr>
      <w:docPartBody>
        <w:p w:rsidR="00000000" w:rsidRDefault="004033FB">
          <w:pPr>
            <w:pStyle w:val="0E913E90487C4394BD9ABCDCAF45D834"/>
          </w:pPr>
          <w:r w:rsidRPr="005152F2">
            <w:t>School</w:t>
          </w:r>
        </w:p>
      </w:docPartBody>
    </w:docPart>
    <w:docPart>
      <w:docPartPr>
        <w:name w:val="38FC1A0F7C104DD0995A22530D7AE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B4EF4-454D-47A6-8B8A-6324A95EE827}"/>
      </w:docPartPr>
      <w:docPartBody>
        <w:p w:rsidR="00000000" w:rsidRDefault="004033FB">
          <w:pPr>
            <w:pStyle w:val="38FC1A0F7C104DD0995A22530D7AE7F0"/>
          </w:pPr>
          <w:r w:rsidRPr="007B2F5C">
            <w:t xml:space="preserve">You might want to include your GPA and a summary of relevant coursework, awards, and </w:t>
          </w:r>
          <w:r w:rsidRPr="007B2F5C">
            <w:t>honors.</w:t>
          </w:r>
        </w:p>
      </w:docPartBody>
    </w:docPart>
    <w:docPart>
      <w:docPartPr>
        <w:name w:val="D7A98B80DFBA4126A28572D79894C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FAC7-EFF7-4EB3-8555-77C59D4F9FAC}"/>
      </w:docPartPr>
      <w:docPartBody>
        <w:p w:rsidR="00000000" w:rsidRDefault="004033FB">
          <w:pPr>
            <w:pStyle w:val="D7A98B80DFBA4126A28572D79894C699"/>
          </w:pPr>
          <w:r w:rsidRPr="005152F2">
            <w:t>Volunteer Experience or Leadership</w:t>
          </w:r>
        </w:p>
      </w:docPartBody>
    </w:docPart>
    <w:docPart>
      <w:docPartPr>
        <w:name w:val="3A1E8646E95741DF93B1FF5CC8EDF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902C0-F333-4574-A18D-ADAAD56B1790}"/>
      </w:docPartPr>
      <w:docPartBody>
        <w:p w:rsidR="00000000" w:rsidRDefault="004033FB">
          <w:pPr>
            <w:pStyle w:val="3A1E8646E95741DF93B1FF5CC8EDF46B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FB"/>
    <w:rsid w:val="0040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DE6CC44B24867B4B538D6C9F94BAF">
    <w:name w:val="D35DE6CC44B24867B4B538D6C9F94BAF"/>
  </w:style>
  <w:style w:type="paragraph" w:customStyle="1" w:styleId="80E3D4CFF348485396288E76C77541C7">
    <w:name w:val="80E3D4CFF348485396288E76C77541C7"/>
  </w:style>
  <w:style w:type="paragraph" w:customStyle="1" w:styleId="6CEB51106F934A61A86D31128E7B6C79">
    <w:name w:val="6CEB51106F934A61A86D31128E7B6C79"/>
  </w:style>
  <w:style w:type="paragraph" w:customStyle="1" w:styleId="0CDD388AE76E447CABF53A2575E7872B">
    <w:name w:val="0CDD388AE76E447CABF53A2575E7872B"/>
  </w:style>
  <w:style w:type="paragraph" w:customStyle="1" w:styleId="ED8E30B7EE824DD492F78FBC8BE9E386">
    <w:name w:val="ED8E30B7EE824DD492F78FBC8BE9E386"/>
  </w:style>
  <w:style w:type="paragraph" w:customStyle="1" w:styleId="71F28D59CC4D4F21B43272DA296C85DD">
    <w:name w:val="71F28D59CC4D4F21B43272DA296C85DD"/>
  </w:style>
  <w:style w:type="paragraph" w:customStyle="1" w:styleId="6885576227F8434488FC7D5CDFF98F6E">
    <w:name w:val="6885576227F8434488FC7D5CDFF98F6E"/>
  </w:style>
  <w:style w:type="paragraph" w:customStyle="1" w:styleId="FEC2DDC07B464BB6A8B3A1234AF6369F">
    <w:name w:val="FEC2DDC07B464BB6A8B3A1234AF6369F"/>
  </w:style>
  <w:style w:type="paragraph" w:customStyle="1" w:styleId="ABB9E8761B2E4CB0BD8021E200B6851E">
    <w:name w:val="ABB9E8761B2E4CB0BD8021E200B6851E"/>
  </w:style>
  <w:style w:type="paragraph" w:customStyle="1" w:styleId="1D104618F7A841558347ECA0A3CA939B">
    <w:name w:val="1D104618F7A841558347ECA0A3CA939B"/>
  </w:style>
  <w:style w:type="paragraph" w:customStyle="1" w:styleId="5777460E0AB142728793A00C53A73A7C">
    <w:name w:val="5777460E0AB142728793A00C53A73A7C"/>
  </w:style>
  <w:style w:type="paragraph" w:customStyle="1" w:styleId="F7200600BB5645C9AC79E974C1059EB8">
    <w:name w:val="F7200600BB5645C9AC79E974C1059EB8"/>
  </w:style>
  <w:style w:type="paragraph" w:customStyle="1" w:styleId="110A38B91C954B49B7A1A8E851721537">
    <w:name w:val="110A38B91C954B49B7A1A8E851721537"/>
  </w:style>
  <w:style w:type="paragraph" w:customStyle="1" w:styleId="01563DB3EAE646819CF6F0F1A852102C">
    <w:name w:val="01563DB3EAE646819CF6F0F1A852102C"/>
  </w:style>
  <w:style w:type="paragraph" w:customStyle="1" w:styleId="F6F4DB98432144618B0800CFBF280B12">
    <w:name w:val="F6F4DB98432144618B0800CFBF280B12"/>
  </w:style>
  <w:style w:type="paragraph" w:customStyle="1" w:styleId="45DFB8D3C6F04ED1BC955D49EBA8C520">
    <w:name w:val="45DFB8D3C6F04ED1BC955D49EBA8C520"/>
  </w:style>
  <w:style w:type="paragraph" w:customStyle="1" w:styleId="3119A153B569492DAD4002D9847FB889">
    <w:name w:val="3119A153B569492DAD4002D9847FB889"/>
  </w:style>
  <w:style w:type="paragraph" w:customStyle="1" w:styleId="1D019D65B66A4FE8A2E17C7CC894E94D">
    <w:name w:val="1D019D65B66A4FE8A2E17C7CC894E94D"/>
  </w:style>
  <w:style w:type="paragraph" w:customStyle="1" w:styleId="E2043B002D464690BF61EAF3C3D9E738">
    <w:name w:val="E2043B002D464690BF61EAF3C3D9E738"/>
  </w:style>
  <w:style w:type="paragraph" w:customStyle="1" w:styleId="A8D5936188F949A9A3D059807ACE04B1">
    <w:name w:val="A8D5936188F949A9A3D059807ACE04B1"/>
  </w:style>
  <w:style w:type="paragraph" w:customStyle="1" w:styleId="0E913E90487C4394BD9ABCDCAF45D834">
    <w:name w:val="0E913E90487C4394BD9ABCDCAF45D834"/>
  </w:style>
  <w:style w:type="paragraph" w:customStyle="1" w:styleId="38FC1A0F7C104DD0995A22530D7AE7F0">
    <w:name w:val="38FC1A0F7C104DD0995A22530D7AE7F0"/>
  </w:style>
  <w:style w:type="paragraph" w:customStyle="1" w:styleId="D7A98B80DFBA4126A28572D79894C699">
    <w:name w:val="D7A98B80DFBA4126A28572D79894C699"/>
  </w:style>
  <w:style w:type="paragraph" w:customStyle="1" w:styleId="3A1E8646E95741DF93B1FF5CC8EDF46B">
    <w:name w:val="3A1E8646E95741DF93B1FF5CC8ED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 Al-Amin</dc:creator>
  <cp:keywords/>
  <dc:description/>
  <cp:lastModifiedBy>Md.  Al-Amin</cp:lastModifiedBy>
  <cp:revision>1</cp:revision>
  <dcterms:created xsi:type="dcterms:W3CDTF">2018-08-02T07:48:00Z</dcterms:created>
  <dcterms:modified xsi:type="dcterms:W3CDTF">2018-08-02T07:49:00Z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